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7147" w14:textId="54B7059A" w:rsidR="000F58B4" w:rsidRDefault="00737883" w:rsidP="00737883">
      <w:pPr>
        <w:pStyle w:val="3"/>
        <w:jc w:val="center"/>
      </w:pPr>
      <w:r>
        <w:rPr>
          <w:rFonts w:hint="eastAsia"/>
        </w:rPr>
        <w:t>K</w:t>
      </w:r>
      <w:r>
        <w:t>EIL</w:t>
      </w:r>
      <w:r>
        <w:rPr>
          <w:rFonts w:hint="eastAsia"/>
        </w:rPr>
        <w:t>编辑代码及D</w:t>
      </w:r>
      <w:r>
        <w:t>EBUG</w:t>
      </w:r>
      <w:r>
        <w:rPr>
          <w:rFonts w:hint="eastAsia"/>
        </w:rPr>
        <w:t>实操注意事项</w:t>
      </w:r>
    </w:p>
    <w:p w14:paraId="0C5EC1B6" w14:textId="22606271" w:rsidR="00737883" w:rsidRDefault="00737883" w:rsidP="00737883">
      <w:pPr>
        <w:pStyle w:val="3"/>
      </w:pPr>
      <w:r>
        <w:rPr>
          <w:rFonts w:hint="eastAsia"/>
        </w:rPr>
        <w:t>K</w:t>
      </w:r>
      <w:r>
        <w:t>EIL</w:t>
      </w:r>
    </w:p>
    <w:p w14:paraId="0268BA21" w14:textId="77777777" w:rsidR="00737883" w:rsidRDefault="00737883" w:rsidP="00737883">
      <w:pPr>
        <w:pStyle w:val="5"/>
      </w:pPr>
      <w:r>
        <w:rPr>
          <w:rFonts w:hint="eastAsia"/>
        </w:rPr>
        <w:t>文件：</w:t>
      </w:r>
    </w:p>
    <w:p w14:paraId="66AD3FF9" w14:textId="135D6E9A" w:rsidR="00737883" w:rsidRDefault="00737883" w:rsidP="00737883">
      <w:pPr>
        <w:ind w:firstLine="420"/>
      </w:pPr>
      <w:r>
        <w:rPr>
          <w:rFonts w:hint="eastAsia"/>
        </w:rPr>
        <w:t>新建工程</w:t>
      </w:r>
    </w:p>
    <w:p w14:paraId="6DEB514F" w14:textId="77777777" w:rsidR="00737883" w:rsidRDefault="00737883" w:rsidP="00737883">
      <w:r>
        <w:tab/>
      </w:r>
      <w:r>
        <w:rPr>
          <w:rFonts w:hint="eastAsia"/>
        </w:rPr>
        <w:t>保存文件</w:t>
      </w:r>
    </w:p>
    <w:p w14:paraId="478534CD" w14:textId="77777777" w:rsidR="00737883" w:rsidRDefault="00737883" w:rsidP="00737883">
      <w:r>
        <w:tab/>
      </w:r>
      <w:r>
        <w:rPr>
          <w:rFonts w:hint="eastAsia"/>
        </w:rPr>
        <w:t>撤销/重做</w:t>
      </w:r>
    </w:p>
    <w:p w14:paraId="37B4F809" w14:textId="77777777" w:rsidR="00737883" w:rsidRDefault="00737883" w:rsidP="00737883">
      <w:r>
        <w:tab/>
      </w:r>
      <w:r>
        <w:rPr>
          <w:rFonts w:hint="eastAsia"/>
        </w:rPr>
        <w:t>回退（回到上一个浏览界面）</w:t>
      </w:r>
    </w:p>
    <w:p w14:paraId="10A2E6D3" w14:textId="77777777" w:rsidR="00737883" w:rsidRDefault="00737883" w:rsidP="00737883">
      <w:r>
        <w:tab/>
      </w:r>
      <w:r>
        <w:rPr>
          <w:rFonts w:hint="eastAsia"/>
        </w:rPr>
        <w:t>一键注释/取消注释</w:t>
      </w:r>
    </w:p>
    <w:p w14:paraId="7D50F50B" w14:textId="77777777" w:rsidR="00737883" w:rsidRDefault="00737883" w:rsidP="00737883"/>
    <w:p w14:paraId="0E652EEB" w14:textId="77777777" w:rsidR="00737883" w:rsidRDefault="00737883" w:rsidP="00737883">
      <w:pPr>
        <w:pStyle w:val="5"/>
      </w:pPr>
      <w:r>
        <w:rPr>
          <w:rFonts w:hint="eastAsia"/>
        </w:rPr>
        <w:t>编译：</w:t>
      </w:r>
    </w:p>
    <w:p w14:paraId="045CB622" w14:textId="77777777" w:rsidR="00737883" w:rsidRDefault="00737883" w:rsidP="00737883">
      <w:r>
        <w:tab/>
      </w:r>
      <w:r>
        <w:rPr>
          <w:rFonts w:hint="eastAsia"/>
        </w:rPr>
        <w:t>编译：</w:t>
      </w:r>
    </w:p>
    <w:p w14:paraId="2FCAA666" w14:textId="77777777" w:rsidR="00737883" w:rsidRDefault="00737883" w:rsidP="00737883">
      <w:r>
        <w:tab/>
      </w:r>
      <w:r>
        <w:rPr>
          <w:rFonts w:hint="eastAsia"/>
        </w:rPr>
        <w:t>生成工程：</w:t>
      </w:r>
    </w:p>
    <w:p w14:paraId="2BD1E5EB" w14:textId="77777777" w:rsidR="00737883" w:rsidRDefault="00737883" w:rsidP="00737883">
      <w:r>
        <w:tab/>
      </w:r>
      <w:r>
        <w:rPr>
          <w:rFonts w:hint="eastAsia"/>
        </w:rPr>
        <w:t>全部重新生成：</w:t>
      </w:r>
    </w:p>
    <w:p w14:paraId="427EE73E" w14:textId="77777777" w:rsidR="00737883" w:rsidRDefault="00737883" w:rsidP="00737883">
      <w:r>
        <w:tab/>
      </w:r>
      <w:r>
        <w:rPr>
          <w:rFonts w:hint="eastAsia"/>
        </w:rPr>
        <w:t>下载：</w:t>
      </w:r>
    </w:p>
    <w:p w14:paraId="7A2ADA46" w14:textId="77777777" w:rsidR="00737883" w:rsidRDefault="00737883" w:rsidP="00737883"/>
    <w:p w14:paraId="7D6FBD7E" w14:textId="77777777" w:rsidR="00737883" w:rsidRDefault="00737883" w:rsidP="00737883">
      <w:pPr>
        <w:pStyle w:val="5"/>
      </w:pPr>
      <w:r>
        <w:rPr>
          <w:rFonts w:hint="eastAsia"/>
        </w:rPr>
        <w:t>配置：</w:t>
      </w:r>
    </w:p>
    <w:p w14:paraId="79F737BC" w14:textId="77777777" w:rsidR="00737883" w:rsidRDefault="00737883" w:rsidP="00737883">
      <w:r>
        <w:tab/>
        <w:t>O</w:t>
      </w:r>
      <w:r>
        <w:rPr>
          <w:rFonts w:hint="eastAsia"/>
        </w:rPr>
        <w:t>ptions</w:t>
      </w:r>
      <w:r>
        <w:t xml:space="preserve"> </w:t>
      </w:r>
      <w:r>
        <w:rPr>
          <w:rFonts w:hint="eastAsia"/>
        </w:rPr>
        <w:t>for</w:t>
      </w:r>
      <w:r>
        <w:t xml:space="preserve"> T</w:t>
      </w:r>
      <w:r>
        <w:rPr>
          <w:rFonts w:hint="eastAsia"/>
        </w:rPr>
        <w:t>arget（魔术棒）</w:t>
      </w:r>
    </w:p>
    <w:p w14:paraId="486970F2" w14:textId="77777777" w:rsidR="00737883" w:rsidRDefault="00737883" w:rsidP="00737883">
      <w:r>
        <w:tab/>
        <w:t>M</w:t>
      </w:r>
      <w:r>
        <w:rPr>
          <w:rFonts w:hint="eastAsia"/>
        </w:rPr>
        <w:t>anage</w:t>
      </w:r>
      <w:r>
        <w:t xml:space="preserve"> P</w:t>
      </w:r>
      <w:r>
        <w:rPr>
          <w:rFonts w:hint="eastAsia"/>
        </w:rPr>
        <w:t>roject</w:t>
      </w:r>
      <w:r>
        <w:t xml:space="preserve"> I</w:t>
      </w:r>
      <w:r>
        <w:rPr>
          <w:rFonts w:hint="eastAsia"/>
        </w:rPr>
        <w:t>tems</w:t>
      </w:r>
    </w:p>
    <w:p w14:paraId="4DE95462" w14:textId="77777777" w:rsidR="00737883" w:rsidRDefault="00737883" w:rsidP="00737883">
      <w:r>
        <w:tab/>
        <w:t>R</w:t>
      </w:r>
      <w:r>
        <w:rPr>
          <w:rFonts w:hint="eastAsia"/>
        </w:rPr>
        <w:t>un-</w:t>
      </w:r>
      <w:r>
        <w:t>T</w:t>
      </w:r>
      <w:r>
        <w:rPr>
          <w:rFonts w:hint="eastAsia"/>
        </w:rPr>
        <w:t>ime</w:t>
      </w:r>
      <w:r>
        <w:t xml:space="preserve"> Environment</w:t>
      </w:r>
    </w:p>
    <w:p w14:paraId="117A4AF6" w14:textId="77777777" w:rsidR="00737883" w:rsidRDefault="00737883" w:rsidP="00737883">
      <w:r>
        <w:tab/>
        <w:t>Pack Installer</w:t>
      </w:r>
    </w:p>
    <w:p w14:paraId="0E7CA26C" w14:textId="77777777" w:rsidR="00737883" w:rsidRDefault="00737883" w:rsidP="00737883"/>
    <w:p w14:paraId="08FD9EA1" w14:textId="77777777" w:rsidR="00737883" w:rsidRDefault="00737883" w:rsidP="00737883">
      <w:pPr>
        <w:pStyle w:val="5"/>
      </w:pPr>
      <w:r>
        <w:t>Project</w:t>
      </w:r>
      <w:r>
        <w:rPr>
          <w:rFonts w:hint="eastAsia"/>
        </w:rPr>
        <w:t>结构：</w:t>
      </w:r>
    </w:p>
    <w:p w14:paraId="1E945FEE" w14:textId="77777777" w:rsidR="00737883" w:rsidRDefault="00737883" w:rsidP="00737883"/>
    <w:p w14:paraId="25F65664" w14:textId="77777777" w:rsidR="00737883" w:rsidRDefault="00737883" w:rsidP="00737883">
      <w:pPr>
        <w:pStyle w:val="5"/>
      </w:pPr>
      <w:r>
        <w:rPr>
          <w:rFonts w:hint="eastAsia"/>
        </w:rPr>
        <w:t>编辑代码：</w:t>
      </w:r>
    </w:p>
    <w:p w14:paraId="7B7061BE" w14:textId="58B21E55" w:rsidR="00737883" w:rsidRDefault="00737883" w:rsidP="00737883">
      <w:r>
        <w:tab/>
      </w:r>
      <w:r>
        <w:rPr>
          <w:rFonts w:hint="eastAsia"/>
        </w:rPr>
        <w:t>查找变量/函数定义（Go</w:t>
      </w:r>
      <w:r>
        <w:t xml:space="preserve"> to the D</w:t>
      </w:r>
      <w:r>
        <w:rPr>
          <w:rFonts w:hint="eastAsia"/>
        </w:rPr>
        <w:t>efinition）</w:t>
      </w:r>
    </w:p>
    <w:p w14:paraId="44428569" w14:textId="78F1A421" w:rsidR="00737883" w:rsidRDefault="00737883" w:rsidP="00737883">
      <w:r>
        <w:tab/>
      </w:r>
      <w:r>
        <w:rPr>
          <w:rFonts w:hint="eastAsia"/>
        </w:rPr>
        <w:t>打开头文件</w:t>
      </w:r>
    </w:p>
    <w:p w14:paraId="69327135" w14:textId="24E1DB66" w:rsidR="00737883" w:rsidRDefault="00737883" w:rsidP="00737883">
      <w:r>
        <w:tab/>
      </w:r>
      <w:r>
        <w:rPr>
          <w:rFonts w:hint="eastAsia"/>
        </w:rPr>
        <w:t>查找/替换/在文件中查找</w:t>
      </w:r>
    </w:p>
    <w:p w14:paraId="07AA8B3C" w14:textId="34AC3299" w:rsidR="00737883" w:rsidRDefault="00737883" w:rsidP="00737883"/>
    <w:p w14:paraId="4D1DDB18" w14:textId="5410E233" w:rsidR="00737883" w:rsidRDefault="00737883" w:rsidP="00737883">
      <w:pPr>
        <w:pStyle w:val="4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：</w:t>
      </w:r>
    </w:p>
    <w:p w14:paraId="26C2A2C9" w14:textId="09B4D932" w:rsidR="00737883" w:rsidRDefault="00737883" w:rsidP="00737883">
      <w:pPr>
        <w:pStyle w:val="5"/>
      </w:pPr>
      <w:r>
        <w:rPr>
          <w:rFonts w:hint="eastAsia"/>
        </w:rPr>
        <w:t>复位/开始/停止</w:t>
      </w:r>
    </w:p>
    <w:p w14:paraId="79FD19BE" w14:textId="5D6F1271" w:rsidR="00737883" w:rsidRPr="00737883" w:rsidRDefault="00737883" w:rsidP="00737883">
      <w:pPr>
        <w:pStyle w:val="5"/>
        <w:rPr>
          <w:rFonts w:hint="eastAsia"/>
        </w:rPr>
      </w:pPr>
      <w:r>
        <w:rPr>
          <w:rFonts w:hint="eastAsia"/>
        </w:rPr>
        <w:t>逐步进行/跳出函数/跳过改行</w:t>
      </w:r>
    </w:p>
    <w:p w14:paraId="5E7F7087" w14:textId="2B6720E9" w:rsidR="00737883" w:rsidRDefault="00737883" w:rsidP="00737883">
      <w:pPr>
        <w:pStyle w:val="5"/>
      </w:pPr>
      <w:r>
        <w:rPr>
          <w:rFonts w:hint="eastAsia"/>
        </w:rPr>
        <w:t>设置断点</w:t>
      </w:r>
    </w:p>
    <w:p w14:paraId="2E665A98" w14:textId="09F4A6EF" w:rsidR="00737883" w:rsidRPr="00737883" w:rsidRDefault="00737883" w:rsidP="00737883">
      <w:pPr>
        <w:pStyle w:val="5"/>
        <w:rPr>
          <w:rFonts w:hint="eastAsia"/>
        </w:rPr>
      </w:pPr>
      <w:r>
        <w:rPr>
          <w:rFonts w:hint="eastAsia"/>
        </w:rPr>
        <w:t>监测变量：选中变量-</w:t>
      </w:r>
      <w:r>
        <w:t>&gt;</w:t>
      </w:r>
      <w:r>
        <w:rPr>
          <w:rFonts w:hint="eastAsia"/>
        </w:rPr>
        <w:t>右键-</w:t>
      </w:r>
      <w:r>
        <w:t>&gt;</w:t>
      </w:r>
      <w:r>
        <w:rPr>
          <w:rFonts w:hint="eastAsia"/>
        </w:rPr>
        <w:t>添加到Watch</w:t>
      </w:r>
    </w:p>
    <w:p w14:paraId="013E070C" w14:textId="21629F00" w:rsidR="00737883" w:rsidRPr="00737883" w:rsidRDefault="00737883" w:rsidP="00737883">
      <w:pPr>
        <w:rPr>
          <w:rFonts w:hint="eastAsia"/>
        </w:rPr>
      </w:pPr>
      <w:r>
        <w:tab/>
      </w:r>
      <w:r>
        <w:tab/>
      </w:r>
    </w:p>
    <w:sectPr w:rsidR="00737883" w:rsidRPr="00737883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47C4" w14:textId="77777777" w:rsidR="00737883" w:rsidRDefault="00737883">
      <w:r>
        <w:separator/>
      </w:r>
    </w:p>
  </w:endnote>
  <w:endnote w:type="continuationSeparator" w:id="0">
    <w:p w14:paraId="5FB57044" w14:textId="77777777" w:rsidR="00737883" w:rsidRDefault="0073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6AB7" w14:textId="77777777" w:rsidR="00737883" w:rsidRDefault="00737883">
      <w:r>
        <w:separator/>
      </w:r>
    </w:p>
  </w:footnote>
  <w:footnote w:type="continuationSeparator" w:id="0">
    <w:p w14:paraId="13ABCAA6" w14:textId="77777777" w:rsidR="00737883" w:rsidRDefault="00737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E70" w14:textId="77777777" w:rsidR="00B10358" w:rsidRDefault="00981777">
    <w:pPr>
      <w:pStyle w:val="a7"/>
    </w:pPr>
    <w:r>
      <w:pict w14:anchorId="1E0EF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0" o:spid="_x0000_s3075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D0AA" w14:textId="77777777" w:rsidR="00B10358" w:rsidRDefault="00981777">
    <w:pPr>
      <w:pStyle w:val="a7"/>
      <w:pBdr>
        <w:bottom w:val="none" w:sz="0" w:space="0" w:color="auto"/>
      </w:pBdr>
    </w:pPr>
    <w:r>
      <w:pict w14:anchorId="4070E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1" o:spid="_x0000_s307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E13" w14:textId="77777777" w:rsidR="00B10358" w:rsidRDefault="00981777">
    <w:pPr>
      <w:pStyle w:val="a7"/>
    </w:pPr>
    <w:r>
      <w:pict w14:anchorId="4613EF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09" o:spid="_x0000_s3073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333"/>
    <w:multiLevelType w:val="multilevel"/>
    <w:tmpl w:val="06FA43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83"/>
    <w:rsid w:val="000F58B4"/>
    <w:rsid w:val="0015799B"/>
    <w:rsid w:val="00241B67"/>
    <w:rsid w:val="00302374"/>
    <w:rsid w:val="00313652"/>
    <w:rsid w:val="003B6F45"/>
    <w:rsid w:val="00420F3B"/>
    <w:rsid w:val="0046703C"/>
    <w:rsid w:val="004C16BD"/>
    <w:rsid w:val="005269E5"/>
    <w:rsid w:val="00577920"/>
    <w:rsid w:val="005C2593"/>
    <w:rsid w:val="006C68B3"/>
    <w:rsid w:val="00737883"/>
    <w:rsid w:val="007552EE"/>
    <w:rsid w:val="007A4D88"/>
    <w:rsid w:val="00863EFC"/>
    <w:rsid w:val="00867225"/>
    <w:rsid w:val="008D02FB"/>
    <w:rsid w:val="009223FC"/>
    <w:rsid w:val="00934500"/>
    <w:rsid w:val="0096699C"/>
    <w:rsid w:val="00A73773"/>
    <w:rsid w:val="00B10358"/>
    <w:rsid w:val="00B21C6C"/>
    <w:rsid w:val="00B76F65"/>
    <w:rsid w:val="00BE5116"/>
    <w:rsid w:val="00C31C37"/>
    <w:rsid w:val="00C56823"/>
    <w:rsid w:val="00CB3B81"/>
    <w:rsid w:val="00CF1F9E"/>
    <w:rsid w:val="00E27CC9"/>
    <w:rsid w:val="00F20D33"/>
    <w:rsid w:val="0720714E"/>
    <w:rsid w:val="0BD90B6D"/>
    <w:rsid w:val="19D6281D"/>
    <w:rsid w:val="2C7811C3"/>
    <w:rsid w:val="470D0A3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4CD0DBD7"/>
  <w15:docId w15:val="{C59C31F0-BF6A-48E5-ACAD-0CAF5061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8B4"/>
    <w:pPr>
      <w:widowControl w:val="0"/>
      <w:jc w:val="both"/>
    </w:pPr>
    <w:rPr>
      <w:rFonts w:asciiTheme="minorHAnsi" w:eastAsia="等线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920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69E5"/>
    <w:pPr>
      <w:keepNext/>
      <w:keepLines/>
      <w:spacing w:before="120" w:after="12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773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5269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5269E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58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Title"/>
    <w:aliases w:val="标题4"/>
    <w:basedOn w:val="a"/>
    <w:next w:val="a"/>
    <w:link w:val="ab"/>
    <w:uiPriority w:val="10"/>
    <w:rsid w:val="00863EFC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b">
    <w:name w:val="标题 字符"/>
    <w:aliases w:val="标题4 字符"/>
    <w:basedOn w:val="a0"/>
    <w:link w:val="aa"/>
    <w:uiPriority w:val="10"/>
    <w:rsid w:val="00863EFC"/>
    <w:rPr>
      <w:rFonts w:asciiTheme="majorHAnsi" w:eastAsia="等线" w:hAnsiTheme="majorHAnsi" w:cstheme="majorBidi"/>
      <w:b/>
      <w:bCs/>
      <w:kern w:val="2"/>
      <w:sz w:val="28"/>
      <w:szCs w:val="32"/>
    </w:rPr>
  </w:style>
  <w:style w:type="paragraph" w:styleId="ac">
    <w:name w:val="Subtitle"/>
    <w:aliases w:val="标题5"/>
    <w:basedOn w:val="a"/>
    <w:next w:val="a"/>
    <w:link w:val="ad"/>
    <w:uiPriority w:val="11"/>
    <w:rsid w:val="00863EFC"/>
    <w:pPr>
      <w:spacing w:before="240" w:after="60" w:line="312" w:lineRule="auto"/>
      <w:jc w:val="left"/>
      <w:outlineLvl w:val="1"/>
    </w:pPr>
    <w:rPr>
      <w:rFonts w:eastAsiaTheme="minorEastAsia"/>
      <w:b/>
      <w:bCs/>
      <w:kern w:val="28"/>
      <w:szCs w:val="32"/>
    </w:rPr>
  </w:style>
  <w:style w:type="character" w:customStyle="1" w:styleId="ad">
    <w:name w:val="副标题 字符"/>
    <w:aliases w:val="标题5 字符"/>
    <w:basedOn w:val="a0"/>
    <w:link w:val="ac"/>
    <w:uiPriority w:val="11"/>
    <w:rsid w:val="00863EFC"/>
    <w:rPr>
      <w:rFonts w:asciiTheme="minorHAnsi" w:eastAsiaTheme="minorEastAsia" w:hAnsiTheme="minorHAnsi" w:cstheme="minorBidi"/>
      <w:b/>
      <w:bCs/>
      <w:kern w:val="28"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577920"/>
    <w:rPr>
      <w:rFonts w:asciiTheme="minorHAnsi" w:eastAsia="等线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69E5"/>
    <w:rPr>
      <w:rFonts w:asciiTheme="majorHAnsi" w:eastAsia="等线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3773"/>
    <w:rPr>
      <w:rFonts w:asciiTheme="minorHAnsi" w:eastAsia="等线" w:hAnsiTheme="minorHAnsi" w:cstheme="minorBidi"/>
      <w:b/>
      <w:bCs/>
      <w:kern w:val="2"/>
      <w:sz w:val="21"/>
      <w:szCs w:val="28"/>
    </w:rPr>
  </w:style>
  <w:style w:type="character" w:styleId="ae">
    <w:name w:val="Strong"/>
    <w:aliases w:val="代码"/>
    <w:uiPriority w:val="22"/>
    <w:qFormat/>
    <w:rsid w:val="006C68B3"/>
    <w:rPr>
      <w:rFonts w:ascii="Consolas" w:eastAsia="Consolas" w:hAnsi="Consolas"/>
      <w:b w:val="0"/>
      <w:bCs/>
    </w:rPr>
  </w:style>
  <w:style w:type="character" w:customStyle="1" w:styleId="60">
    <w:name w:val="标题 6 字符"/>
    <w:basedOn w:val="a0"/>
    <w:link w:val="6"/>
    <w:uiPriority w:val="9"/>
    <w:rsid w:val="005269E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269E5"/>
    <w:rPr>
      <w:rFonts w:asciiTheme="minorHAnsi" w:eastAsia="等线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3\Documents\&#33258;&#23450;&#20041;%20Office%20&#27169;&#26495;\&#29436;&#29273;&#25112;&#38431;&#25216;&#26415;&#36164;&#26009;word&#27700;&#213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狼牙战队技术资料word水印模板.dotx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8617370070689</dc:creator>
  <cp:lastModifiedBy>zhaoyequan1@outlook.com</cp:lastModifiedBy>
  <cp:revision>2</cp:revision>
  <cp:lastPrinted>2017-12-07T03:35:00Z</cp:lastPrinted>
  <dcterms:created xsi:type="dcterms:W3CDTF">2021-07-22T14:24:00Z</dcterms:created>
  <dcterms:modified xsi:type="dcterms:W3CDTF">2021-07-22T14:24:00Z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